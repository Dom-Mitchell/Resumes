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CE73" w14:textId="77777777" w:rsidR="00CB3FDA" w:rsidRDefault="00CB3FDA" w:rsidP="00CB3FDA">
      <w:pPr>
        <w:pStyle w:val="NormalWeb"/>
        <w:shd w:val="clear" w:color="auto" w:fill="FFFFFF"/>
        <w:spacing w:before="0" w:beforeAutospacing="0" w:after="120" w:afterAutospacing="0"/>
        <w:rPr>
          <w:rFonts w:ascii="Cambria" w:hAnsi="Cambria" w:cs="Arial"/>
          <w:color w:val="2A7B88"/>
          <w:sz w:val="56"/>
          <w:szCs w:val="56"/>
        </w:rPr>
      </w:pPr>
      <w:r>
        <w:rPr>
          <w:rFonts w:ascii="Cambria" w:hAnsi="Cambria" w:cs="Arial"/>
          <w:b/>
          <w:bCs/>
          <w:color w:val="0070C0"/>
          <w:sz w:val="56"/>
          <w:szCs w:val="56"/>
        </w:rPr>
        <w:t>DOMENICK MITCHELL</w:t>
      </w:r>
    </w:p>
    <w:p w14:paraId="08C4D00C" w14:textId="44BD2DBC" w:rsidR="00CB3FDA" w:rsidRPr="00CF0AF2" w:rsidRDefault="0019359B" w:rsidP="00A43527">
      <w:pPr>
        <w:shd w:val="clear" w:color="auto" w:fill="FFFFFF"/>
        <w:spacing w:after="0"/>
        <w:rPr>
          <w:rFonts w:ascii="Cambria" w:hAnsi="Cambria" w:cs="Arial"/>
          <w:color w:val="0070C0"/>
        </w:rPr>
      </w:pPr>
      <w:r>
        <w:rPr>
          <w:rFonts w:ascii="Cambria" w:hAnsi="Cambria" w:cs="Arial"/>
          <w:color w:val="404040"/>
        </w:rPr>
        <w:t>T</w:t>
      </w:r>
      <w:r w:rsidR="006636F1">
        <w:rPr>
          <w:rFonts w:ascii="Cambria" w:hAnsi="Cambria" w:cs="Arial"/>
          <w:color w:val="404040"/>
        </w:rPr>
        <w:t>AMPA</w:t>
      </w:r>
      <w:r w:rsidR="00CB3FDA">
        <w:rPr>
          <w:rFonts w:ascii="Cambria" w:hAnsi="Cambria" w:cs="Arial"/>
          <w:color w:val="404040"/>
        </w:rPr>
        <w:t xml:space="preserve">, </w:t>
      </w:r>
      <w:r>
        <w:rPr>
          <w:rFonts w:ascii="Cambria" w:hAnsi="Cambria" w:cs="Arial"/>
          <w:color w:val="404040"/>
        </w:rPr>
        <w:t>Fl. 335</w:t>
      </w:r>
      <w:r w:rsidR="00C43678">
        <w:rPr>
          <w:rFonts w:ascii="Cambria" w:hAnsi="Cambria" w:cs="Arial"/>
          <w:color w:val="404040"/>
        </w:rPr>
        <w:t>56</w:t>
      </w:r>
      <w:r>
        <w:rPr>
          <w:rFonts w:ascii="Cambria" w:hAnsi="Cambria" w:cs="Arial"/>
          <w:color w:val="404040"/>
        </w:rPr>
        <w:t xml:space="preserve"> </w:t>
      </w:r>
      <w:r w:rsidR="00CB3FDA">
        <w:rPr>
          <w:rFonts w:ascii="Cambria" w:hAnsi="Cambria" w:cs="Arial"/>
          <w:color w:val="404040"/>
        </w:rPr>
        <w:t xml:space="preserve">| 971-407- 8808 / </w:t>
      </w:r>
      <w:hyperlink r:id="rId8" w:history="1">
        <w:r w:rsidR="00CB3FDA" w:rsidRPr="00CB3FDA">
          <w:rPr>
            <w:rStyle w:val="Hyperlink"/>
            <w:rFonts w:ascii="Cambria" w:hAnsi="Cambria" w:cs="Arial"/>
            <w:b/>
            <w:bCs/>
            <w:i/>
            <w:iCs/>
            <w:color w:val="0070C0"/>
          </w:rPr>
          <w:t>domenickmitchell00@gmail.com</w:t>
        </w:r>
      </w:hyperlink>
      <w:r w:rsidR="00CB3FDA" w:rsidRPr="00CB3FDA">
        <w:rPr>
          <w:rFonts w:ascii="Cambria" w:hAnsi="Cambria" w:cs="Arial"/>
          <w:color w:val="0070C0"/>
        </w:rPr>
        <w:t> </w:t>
      </w:r>
      <w:r w:rsidR="00CB3FDA" w:rsidRPr="00B71679">
        <w:rPr>
          <w:rFonts w:ascii="Cambria" w:hAnsi="Cambria" w:cs="Arial"/>
          <w:color w:val="auto"/>
        </w:rPr>
        <w:t>/</w:t>
      </w:r>
      <w:r w:rsidR="00CB3FDA" w:rsidRPr="00CB3FDA">
        <w:rPr>
          <w:rFonts w:ascii="Cambria" w:hAnsi="Cambria" w:cs="Arial"/>
          <w:color w:val="0070C0"/>
        </w:rPr>
        <w:t xml:space="preserve"> </w:t>
      </w:r>
      <w:hyperlink r:id="rId9" w:history="1">
        <w:r w:rsidR="00CB3FDA" w:rsidRPr="00CB3FDA">
          <w:rPr>
            <w:rStyle w:val="Hyperlink"/>
            <w:rFonts w:ascii="Cambria" w:hAnsi="Cambria" w:cs="Arial"/>
            <w:b/>
            <w:bCs/>
            <w:color w:val="0070C0"/>
          </w:rPr>
          <w:t>linkedin.com/in/domenick-mitchell</w:t>
        </w:r>
      </w:hyperlink>
      <w:r w:rsidR="00CB3FDA">
        <w:rPr>
          <w:rFonts w:ascii="Cambria" w:hAnsi="Cambria" w:cs="Arial"/>
          <w:color w:val="404040"/>
        </w:rPr>
        <w:t> </w:t>
      </w:r>
      <w:r w:rsidR="00CB3FDA" w:rsidRPr="00B71679">
        <w:rPr>
          <w:rFonts w:ascii="Cambria" w:hAnsi="Cambria" w:cs="Arial"/>
          <w:color w:val="auto"/>
        </w:rPr>
        <w:t>/</w:t>
      </w:r>
      <w:r w:rsidR="00CB3FDA">
        <w:rPr>
          <w:rFonts w:ascii="Cambria" w:hAnsi="Cambria" w:cs="Arial"/>
          <w:color w:val="404040"/>
        </w:rPr>
        <w:t> </w:t>
      </w:r>
      <w:hyperlink r:id="rId10" w:history="1">
        <w:r w:rsidR="000008F2" w:rsidRPr="00CF0AF2">
          <w:rPr>
            <w:rStyle w:val="Hyperlink"/>
            <w:rFonts w:ascii="Cambria" w:hAnsi="Cambria" w:cs="Arial"/>
            <w:b/>
            <w:bCs/>
            <w:color w:val="0070C0"/>
          </w:rPr>
          <w:t>https://github.com/Dom-Mitchell</w:t>
        </w:r>
      </w:hyperlink>
    </w:p>
    <w:p w14:paraId="016E0DAB" w14:textId="77777777" w:rsidR="00CB3FDA" w:rsidRDefault="00CB3FDA" w:rsidP="00D709FE">
      <w:pPr>
        <w:pStyle w:val="Heading1"/>
        <w:shd w:val="clear" w:color="auto" w:fill="FFFFFF"/>
        <w:spacing w:before="400"/>
        <w:rPr>
          <w:rFonts w:ascii="Cambria" w:hAnsi="Cambria" w:cs="Arial"/>
          <w:color w:val="2A7B88"/>
          <w:szCs w:val="28"/>
        </w:rPr>
      </w:pPr>
      <w:r>
        <w:rPr>
          <w:rFonts w:ascii="Cambria" w:hAnsi="Cambria" w:cs="Arial"/>
          <w:color w:val="0070C0"/>
          <w:szCs w:val="28"/>
        </w:rPr>
        <w:t>Objective</w:t>
      </w:r>
    </w:p>
    <w:p w14:paraId="760EFA29" w14:textId="6278F6E7" w:rsidR="00CB3FDA" w:rsidRDefault="00CB3FDA" w:rsidP="00B71679">
      <w:pPr>
        <w:shd w:val="clear" w:color="auto" w:fill="FFFFFF"/>
        <w:spacing w:after="0"/>
        <w:rPr>
          <w:color w:val="auto"/>
        </w:rPr>
      </w:pPr>
      <w:r w:rsidRPr="00A07185">
        <w:rPr>
          <w:color w:val="auto"/>
        </w:rPr>
        <w:t>Obtain experience to achieve my career goals to be able to demonstrate my creativity and potential in a fast-paced environment with a successful and leading company.</w:t>
      </w:r>
    </w:p>
    <w:p w14:paraId="3161115D" w14:textId="77777777" w:rsidR="00B12972" w:rsidRDefault="00B12972" w:rsidP="00B12972">
      <w:pPr>
        <w:pStyle w:val="Heading1"/>
        <w:shd w:val="clear" w:color="auto" w:fill="FFFFFF"/>
        <w:spacing w:before="200" w:after="0"/>
        <w:rPr>
          <w:rFonts w:ascii="Cambria" w:hAnsi="Cambria" w:cs="Arial"/>
          <w:color w:val="2A7B88"/>
          <w:szCs w:val="28"/>
        </w:rPr>
      </w:pPr>
      <w:r>
        <w:rPr>
          <w:rFonts w:ascii="Cambria" w:hAnsi="Cambria" w:cs="Arial"/>
          <w:color w:val="0070C0"/>
          <w:szCs w:val="28"/>
        </w:rPr>
        <w:t>Skills &amp; Abilities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B12972" w14:paraId="1A10C9B7" w14:textId="77777777" w:rsidTr="004711C2">
        <w:tc>
          <w:tcPr>
            <w:tcW w:w="3308" w:type="dxa"/>
          </w:tcPr>
          <w:p w14:paraId="73E3E576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color w:val="auto"/>
              </w:rPr>
            </w:pPr>
            <w:r w:rsidRPr="0035199A">
              <w:rPr>
                <w:color w:val="auto"/>
              </w:rPr>
              <w:t>TypeScript - 1</w:t>
            </w:r>
          </w:p>
          <w:p w14:paraId="08E6E76B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HTML - 2</w:t>
            </w:r>
          </w:p>
        </w:tc>
        <w:tc>
          <w:tcPr>
            <w:tcW w:w="3309" w:type="dxa"/>
          </w:tcPr>
          <w:p w14:paraId="1D48979D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jc w:val="both"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JavaScript -2</w:t>
            </w:r>
          </w:p>
        </w:tc>
        <w:tc>
          <w:tcPr>
            <w:tcW w:w="3309" w:type="dxa"/>
          </w:tcPr>
          <w:p w14:paraId="04ED2E2B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Cascading Style Sheets (CSS) - 2</w:t>
            </w:r>
          </w:p>
        </w:tc>
      </w:tr>
      <w:tr w:rsidR="00B12972" w14:paraId="761B0F7F" w14:textId="77777777" w:rsidTr="004711C2">
        <w:tc>
          <w:tcPr>
            <w:tcW w:w="3308" w:type="dxa"/>
          </w:tcPr>
          <w:p w14:paraId="11173DC3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PostgreSQL -1</w:t>
            </w:r>
          </w:p>
        </w:tc>
        <w:tc>
          <w:tcPr>
            <w:tcW w:w="3309" w:type="dxa"/>
          </w:tcPr>
          <w:p w14:paraId="43A911DE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C# - 1</w:t>
            </w:r>
          </w:p>
        </w:tc>
        <w:tc>
          <w:tcPr>
            <w:tcW w:w="3309" w:type="dxa"/>
          </w:tcPr>
          <w:p w14:paraId="481F5C0C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Markdown - 1</w:t>
            </w:r>
          </w:p>
        </w:tc>
      </w:tr>
      <w:tr w:rsidR="00B12972" w14:paraId="068F39D6" w14:textId="77777777" w:rsidTr="004711C2">
        <w:tc>
          <w:tcPr>
            <w:tcW w:w="3308" w:type="dxa"/>
          </w:tcPr>
          <w:p w14:paraId="072E84DC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GitHub - 1</w:t>
            </w:r>
          </w:p>
        </w:tc>
        <w:tc>
          <w:tcPr>
            <w:tcW w:w="3309" w:type="dxa"/>
          </w:tcPr>
          <w:p w14:paraId="1EAB9A01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VS Code - 2</w:t>
            </w:r>
          </w:p>
        </w:tc>
        <w:tc>
          <w:tcPr>
            <w:tcW w:w="3309" w:type="dxa"/>
          </w:tcPr>
          <w:p w14:paraId="383FE70A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Computer Networking- 1</w:t>
            </w:r>
          </w:p>
        </w:tc>
      </w:tr>
      <w:tr w:rsidR="00B12972" w14:paraId="16406E17" w14:textId="77777777" w:rsidTr="004711C2">
        <w:tc>
          <w:tcPr>
            <w:tcW w:w="3308" w:type="dxa"/>
          </w:tcPr>
          <w:p w14:paraId="3FAA79FE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 xml:space="preserve">BlueJ – 1 </w:t>
            </w:r>
          </w:p>
        </w:tc>
        <w:tc>
          <w:tcPr>
            <w:tcW w:w="3309" w:type="dxa"/>
          </w:tcPr>
          <w:p w14:paraId="0A16E868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Java - 1</w:t>
            </w:r>
          </w:p>
        </w:tc>
        <w:tc>
          <w:tcPr>
            <w:tcW w:w="3309" w:type="dxa"/>
          </w:tcPr>
          <w:p w14:paraId="2BDE9D2C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Python - 1</w:t>
            </w:r>
          </w:p>
        </w:tc>
      </w:tr>
    </w:tbl>
    <w:p w14:paraId="68038177" w14:textId="77777777" w:rsidR="00CB3FDA" w:rsidRDefault="00CB3FDA" w:rsidP="00A43527">
      <w:pPr>
        <w:pStyle w:val="Heading1"/>
        <w:shd w:val="clear" w:color="auto" w:fill="FFFFFF"/>
        <w:spacing w:before="200" w:after="0"/>
        <w:rPr>
          <w:rFonts w:ascii="Cambria" w:hAnsi="Cambria" w:cs="Arial"/>
          <w:color w:val="2A7B88"/>
          <w:szCs w:val="28"/>
        </w:rPr>
      </w:pPr>
      <w:r>
        <w:rPr>
          <w:rFonts w:ascii="Cambria" w:hAnsi="Cambria" w:cs="Arial"/>
          <w:color w:val="0070C0"/>
          <w:szCs w:val="28"/>
        </w:rPr>
        <w:t>Licenses &amp; Certifications</w:t>
      </w:r>
    </w:p>
    <w:p w14:paraId="698A8E2A" w14:textId="17D1C2ED" w:rsidR="00CB3FDA" w:rsidRPr="00856BDB" w:rsidRDefault="00CB3FDA" w:rsidP="00B7167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 w:cs="Arial"/>
          <w:color w:val="404040"/>
          <w:sz w:val="22"/>
          <w:szCs w:val="22"/>
        </w:rPr>
      </w:pPr>
      <w:r>
        <w:rPr>
          <w:rFonts w:ascii="Symbol" w:hAnsi="Symbol" w:cs="Arial"/>
          <w:color w:val="404040"/>
        </w:rPr>
        <w:t>·</w:t>
      </w:r>
      <w:r>
        <w:rPr>
          <w:color w:val="404040"/>
          <w:sz w:val="14"/>
          <w:szCs w:val="14"/>
        </w:rPr>
        <w:t>      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>TS/SCI Clearance (with Counterintelligence Polygraph) –</w:t>
      </w:r>
      <w:r w:rsidR="0035199A">
        <w:rPr>
          <w:rFonts w:ascii="Cambria" w:hAnsi="Cambria" w:cs="Arial"/>
          <w:b/>
          <w:bCs/>
          <w:color w:val="404040"/>
          <w:sz w:val="22"/>
          <w:szCs w:val="22"/>
        </w:rPr>
        <w:t xml:space="preserve"> </w:t>
      </w:r>
      <w:r w:rsidRPr="0035199A">
        <w:rPr>
          <w:rFonts w:ascii="Cambria" w:hAnsi="Cambria" w:cs="Arial"/>
          <w:color w:val="404040"/>
          <w:sz w:val="22"/>
          <w:szCs w:val="22"/>
        </w:rPr>
        <w:t>US Navy.</w:t>
      </w:r>
    </w:p>
    <w:p w14:paraId="037CDC98" w14:textId="77777777" w:rsidR="00CB3FDA" w:rsidRPr="00856BDB" w:rsidRDefault="00CB3FDA" w:rsidP="00B7167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 w:cs="Arial"/>
          <w:color w:val="404040"/>
          <w:sz w:val="22"/>
          <w:szCs w:val="22"/>
        </w:rPr>
      </w:pPr>
      <w:r w:rsidRPr="00856BDB">
        <w:rPr>
          <w:rFonts w:ascii="Courier New" w:hAnsi="Courier New" w:cs="Courier New"/>
          <w:color w:val="404040"/>
          <w:sz w:val="22"/>
          <w:szCs w:val="22"/>
        </w:rPr>
        <w:t>o</w:t>
      </w:r>
      <w:r w:rsidRPr="00856BDB">
        <w:rPr>
          <w:color w:val="404040"/>
          <w:sz w:val="22"/>
          <w:szCs w:val="22"/>
        </w:rPr>
        <w:t>   </w:t>
      </w:r>
      <w:r w:rsidRPr="00A07185">
        <w:rPr>
          <w:rFonts w:ascii="Cambria" w:hAnsi="Cambria" w:cs="Arial"/>
          <w:sz w:val="22"/>
          <w:szCs w:val="22"/>
        </w:rPr>
        <w:t>Issued: September 2019 – Expires: September 2029</w:t>
      </w:r>
      <w:r w:rsidRPr="00856BDB">
        <w:rPr>
          <w:rFonts w:ascii="Cambria" w:hAnsi="Cambria" w:cs="Arial"/>
          <w:color w:val="404040"/>
          <w:sz w:val="22"/>
          <w:szCs w:val="22"/>
        </w:rPr>
        <w:t>.</w:t>
      </w:r>
    </w:p>
    <w:p w14:paraId="4A7ECDA1" w14:textId="77777777" w:rsidR="00CB3FDA" w:rsidRPr="00856BDB" w:rsidRDefault="00CB3FDA" w:rsidP="00B7167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 w:cs="Arial"/>
          <w:color w:val="404040"/>
          <w:sz w:val="22"/>
          <w:szCs w:val="22"/>
        </w:rPr>
      </w:pPr>
      <w:r w:rsidRPr="00856BDB">
        <w:rPr>
          <w:rFonts w:ascii="Symbol" w:hAnsi="Symbol" w:cs="Arial"/>
          <w:color w:val="404040"/>
          <w:sz w:val="22"/>
          <w:szCs w:val="22"/>
        </w:rPr>
        <w:t>·</w:t>
      </w:r>
      <w:r w:rsidRPr="00856BDB">
        <w:rPr>
          <w:color w:val="404040"/>
          <w:sz w:val="22"/>
          <w:szCs w:val="22"/>
        </w:rPr>
        <w:t>      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 xml:space="preserve">Web Development Fundamentals Bootcamp – </w:t>
      </w:r>
      <w:r w:rsidRPr="0035199A">
        <w:rPr>
          <w:rFonts w:ascii="Cambria" w:hAnsi="Cambria" w:cs="Arial"/>
          <w:color w:val="404040"/>
          <w:sz w:val="22"/>
          <w:szCs w:val="22"/>
        </w:rPr>
        <w:t>Nucamp Coding Bootcamp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>.</w:t>
      </w:r>
    </w:p>
    <w:p w14:paraId="7DA375B9" w14:textId="77777777" w:rsidR="00CB3FDA" w:rsidRPr="00856BDB" w:rsidRDefault="00CB3FDA" w:rsidP="00B7167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 w:cs="Arial"/>
          <w:color w:val="404040"/>
          <w:sz w:val="22"/>
          <w:szCs w:val="22"/>
        </w:rPr>
      </w:pPr>
      <w:r w:rsidRPr="00856BDB">
        <w:rPr>
          <w:rFonts w:ascii="Symbol" w:hAnsi="Symbol" w:cs="Arial"/>
          <w:color w:val="404040"/>
          <w:sz w:val="22"/>
          <w:szCs w:val="22"/>
        </w:rPr>
        <w:t>·</w:t>
      </w:r>
      <w:r w:rsidRPr="00856BDB">
        <w:rPr>
          <w:color w:val="404040"/>
          <w:sz w:val="22"/>
          <w:szCs w:val="22"/>
        </w:rPr>
        <w:t>      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 xml:space="preserve">Crash Course on Python – </w:t>
      </w:r>
      <w:r w:rsidRPr="0035199A">
        <w:rPr>
          <w:rFonts w:ascii="Cambria" w:hAnsi="Cambria" w:cs="Arial"/>
          <w:color w:val="404040"/>
          <w:sz w:val="22"/>
          <w:szCs w:val="22"/>
        </w:rPr>
        <w:t>Coursera BS4X7L5TYPTM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>.</w:t>
      </w:r>
    </w:p>
    <w:p w14:paraId="02E82B0E" w14:textId="77777777" w:rsidR="00CB3FDA" w:rsidRPr="00856BDB" w:rsidRDefault="00CB3FDA" w:rsidP="00B7167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 w:cs="Arial"/>
          <w:color w:val="404040"/>
          <w:sz w:val="22"/>
          <w:szCs w:val="22"/>
        </w:rPr>
      </w:pPr>
      <w:r w:rsidRPr="00856BDB">
        <w:rPr>
          <w:rFonts w:ascii="Symbol" w:hAnsi="Symbol" w:cs="Arial"/>
          <w:color w:val="404040"/>
          <w:sz w:val="22"/>
          <w:szCs w:val="22"/>
        </w:rPr>
        <w:t>·</w:t>
      </w:r>
      <w:r w:rsidRPr="00856BDB">
        <w:rPr>
          <w:color w:val="404040"/>
          <w:sz w:val="22"/>
          <w:szCs w:val="22"/>
        </w:rPr>
        <w:t>      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 xml:space="preserve">Technical Support Fundamentals – </w:t>
      </w:r>
      <w:r w:rsidRPr="0035199A">
        <w:rPr>
          <w:rFonts w:ascii="Cambria" w:hAnsi="Cambria" w:cs="Arial"/>
          <w:color w:val="404040"/>
          <w:sz w:val="22"/>
          <w:szCs w:val="22"/>
        </w:rPr>
        <w:t>Coursera DWZXUZPRCRW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>.</w:t>
      </w:r>
    </w:p>
    <w:p w14:paraId="2A145BCE" w14:textId="77777777" w:rsidR="00A43527" w:rsidRDefault="00A43527" w:rsidP="00A43527">
      <w:pPr>
        <w:pStyle w:val="Heading1"/>
        <w:shd w:val="clear" w:color="auto" w:fill="FFFFFF"/>
        <w:spacing w:before="200"/>
        <w:rPr>
          <w:rFonts w:ascii="Cambria" w:hAnsi="Cambria"/>
          <w:color w:val="0070C0"/>
          <w:szCs w:val="28"/>
        </w:rPr>
      </w:pPr>
      <w:r>
        <w:rPr>
          <w:rFonts w:ascii="Cambria" w:hAnsi="Cambria"/>
          <w:color w:val="0070C0"/>
          <w:szCs w:val="28"/>
        </w:rPr>
        <w:t>Experience</w:t>
      </w:r>
    </w:p>
    <w:p w14:paraId="6A12A92D" w14:textId="77777777" w:rsidR="00A43527" w:rsidRDefault="00A43527" w:rsidP="00A43527">
      <w:pPr>
        <w:pStyle w:val="Heading1"/>
        <w:shd w:val="clear" w:color="auto" w:fill="FFFFFF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INFORMATION SYSTEMS TECHNICIAN</w:t>
      </w:r>
      <w:r w:rsidRPr="0046655E">
        <w:rPr>
          <w:rFonts w:ascii="Cambria" w:hAnsi="Cambria"/>
          <w:color w:val="auto"/>
          <w:sz w:val="24"/>
          <w:szCs w:val="24"/>
        </w:rPr>
        <w:t xml:space="preserve"> </w:t>
      </w:r>
      <w:r>
        <w:rPr>
          <w:rFonts w:ascii="Cambria" w:hAnsi="Cambria"/>
          <w:color w:val="auto"/>
          <w:sz w:val="24"/>
          <w:szCs w:val="24"/>
        </w:rPr>
        <w:t xml:space="preserve">– IT </w:t>
      </w:r>
      <w:r w:rsidRPr="0046655E">
        <w:rPr>
          <w:rFonts w:ascii="Cambria" w:hAnsi="Cambria"/>
          <w:color w:val="auto"/>
          <w:sz w:val="24"/>
          <w:szCs w:val="24"/>
        </w:rPr>
        <w:t xml:space="preserve">| </w:t>
      </w:r>
      <w:r>
        <w:rPr>
          <w:rFonts w:ascii="Cambria" w:hAnsi="Cambria"/>
          <w:color w:val="auto"/>
          <w:sz w:val="24"/>
          <w:szCs w:val="24"/>
        </w:rPr>
        <w:t>US NAVY</w:t>
      </w:r>
      <w:r w:rsidRPr="0046655E">
        <w:rPr>
          <w:rFonts w:ascii="Cambria" w:hAnsi="Cambria"/>
          <w:color w:val="auto"/>
          <w:sz w:val="24"/>
          <w:szCs w:val="24"/>
        </w:rPr>
        <w:t xml:space="preserve"> | </w:t>
      </w:r>
      <w:r>
        <w:rPr>
          <w:rFonts w:ascii="Cambria" w:hAnsi="Cambria"/>
          <w:color w:val="auto"/>
          <w:sz w:val="24"/>
          <w:szCs w:val="24"/>
        </w:rPr>
        <w:t>September</w:t>
      </w:r>
      <w:r w:rsidRPr="0046655E">
        <w:rPr>
          <w:rFonts w:ascii="Cambria" w:hAnsi="Cambria"/>
          <w:color w:val="auto"/>
          <w:sz w:val="24"/>
          <w:szCs w:val="24"/>
        </w:rPr>
        <w:t xml:space="preserve"> 201</w:t>
      </w:r>
      <w:r>
        <w:rPr>
          <w:rFonts w:ascii="Cambria" w:hAnsi="Cambria"/>
          <w:color w:val="auto"/>
          <w:sz w:val="24"/>
          <w:szCs w:val="24"/>
        </w:rPr>
        <w:t>9</w:t>
      </w:r>
      <w:r w:rsidRPr="0046655E">
        <w:rPr>
          <w:rFonts w:ascii="Cambria" w:hAnsi="Cambria"/>
          <w:color w:val="auto"/>
          <w:sz w:val="24"/>
          <w:szCs w:val="24"/>
        </w:rPr>
        <w:t xml:space="preserve"> to </w:t>
      </w:r>
      <w:r>
        <w:rPr>
          <w:rFonts w:ascii="Cambria" w:hAnsi="Cambria"/>
          <w:color w:val="auto"/>
          <w:sz w:val="24"/>
          <w:szCs w:val="24"/>
        </w:rPr>
        <w:t xml:space="preserve">May 2021. </w:t>
      </w:r>
    </w:p>
    <w:p w14:paraId="68F11E27" w14:textId="77777777" w:rsidR="00A43527" w:rsidRDefault="00A43527" w:rsidP="00A43527">
      <w:pPr>
        <w:pStyle w:val="Heading1"/>
        <w:numPr>
          <w:ilvl w:val="0"/>
          <w:numId w:val="49"/>
        </w:numPr>
        <w:shd w:val="clear" w:color="auto" w:fill="FFFFFF"/>
        <w:rPr>
          <w:rFonts w:cs="Times New Roman"/>
          <w:b w:val="0"/>
          <w:bCs/>
          <w:color w:val="auto"/>
          <w:sz w:val="22"/>
          <w:szCs w:val="22"/>
        </w:rPr>
      </w:pPr>
      <w:r>
        <w:rPr>
          <w:rFonts w:cs="Times New Roman"/>
          <w:b w:val="0"/>
          <w:bCs/>
          <w:color w:val="auto"/>
          <w:sz w:val="22"/>
          <w:szCs w:val="22"/>
        </w:rPr>
        <w:t>Mentored students and helped them grow on their journey from boot camp graduates into fully-fledged naval IT sailors.</w:t>
      </w:r>
    </w:p>
    <w:p w14:paraId="051EB336" w14:textId="77777777" w:rsidR="00A43527" w:rsidRDefault="00A43527" w:rsidP="00A43527">
      <w:pPr>
        <w:pStyle w:val="Heading1"/>
        <w:numPr>
          <w:ilvl w:val="0"/>
          <w:numId w:val="49"/>
        </w:numPr>
        <w:shd w:val="clear" w:color="auto" w:fill="FFFFFF"/>
        <w:rPr>
          <w:rFonts w:cs="Times New Roman"/>
          <w:b w:val="0"/>
          <w:bCs/>
          <w:color w:val="auto"/>
          <w:sz w:val="22"/>
          <w:szCs w:val="22"/>
        </w:rPr>
      </w:pPr>
      <w:r>
        <w:rPr>
          <w:rFonts w:cs="Times New Roman"/>
          <w:b w:val="0"/>
          <w:bCs/>
          <w:color w:val="auto"/>
          <w:sz w:val="22"/>
          <w:szCs w:val="22"/>
        </w:rPr>
        <w:t>Taught basic and high-level SATCOM antenna specs.</w:t>
      </w:r>
    </w:p>
    <w:p w14:paraId="05CDC775" w14:textId="77777777" w:rsidR="00A43527" w:rsidRDefault="00A43527" w:rsidP="00A43527">
      <w:pPr>
        <w:pStyle w:val="Heading1"/>
        <w:numPr>
          <w:ilvl w:val="0"/>
          <w:numId w:val="49"/>
        </w:numPr>
        <w:shd w:val="clear" w:color="auto" w:fill="FFFFFF"/>
        <w:rPr>
          <w:rFonts w:cs="Times New Roman"/>
          <w:b w:val="0"/>
          <w:bCs/>
          <w:color w:val="auto"/>
          <w:sz w:val="22"/>
          <w:szCs w:val="22"/>
        </w:rPr>
      </w:pPr>
      <w:r>
        <w:rPr>
          <w:rFonts w:cs="Times New Roman"/>
          <w:b w:val="0"/>
          <w:bCs/>
          <w:color w:val="auto"/>
          <w:sz w:val="22"/>
          <w:szCs w:val="22"/>
        </w:rPr>
        <w:t>Performed preventative maintenance for SAT-COM antennas.</w:t>
      </w:r>
    </w:p>
    <w:p w14:paraId="62DED426" w14:textId="78270038" w:rsidR="00A43527" w:rsidRPr="00A43527" w:rsidRDefault="00A43527" w:rsidP="00A43527">
      <w:pPr>
        <w:pStyle w:val="Heading1"/>
        <w:numPr>
          <w:ilvl w:val="0"/>
          <w:numId w:val="49"/>
        </w:numPr>
        <w:shd w:val="clear" w:color="auto" w:fill="FFFFFF"/>
        <w:spacing w:line="360" w:lineRule="auto"/>
        <w:rPr>
          <w:rFonts w:cs="Times New Roman"/>
          <w:b w:val="0"/>
          <w:bCs/>
          <w:color w:val="auto"/>
          <w:sz w:val="22"/>
          <w:szCs w:val="22"/>
        </w:rPr>
      </w:pPr>
      <w:r>
        <w:rPr>
          <w:rFonts w:cs="Times New Roman"/>
          <w:b w:val="0"/>
          <w:bCs/>
          <w:color w:val="auto"/>
          <w:sz w:val="22"/>
          <w:szCs w:val="22"/>
        </w:rPr>
        <w:t>Responsible for over 50 Secret and Top-Secret Cryptologic keys and devices.</w:t>
      </w:r>
    </w:p>
    <w:p w14:paraId="05F13FFD" w14:textId="2918F61B" w:rsidR="00CB3FDA" w:rsidRDefault="00CB3FDA" w:rsidP="00A43527">
      <w:pPr>
        <w:pStyle w:val="Heading1"/>
        <w:shd w:val="clear" w:color="auto" w:fill="FFFFFF"/>
        <w:spacing w:before="200" w:after="0"/>
        <w:rPr>
          <w:rFonts w:ascii="Cambria" w:hAnsi="Cambria"/>
          <w:color w:val="2A7B88"/>
          <w:szCs w:val="28"/>
        </w:rPr>
      </w:pPr>
      <w:r>
        <w:rPr>
          <w:rFonts w:ascii="Cambria" w:hAnsi="Cambria"/>
          <w:color w:val="0070C0"/>
          <w:szCs w:val="28"/>
        </w:rPr>
        <w:t>Honors &amp; Awards</w:t>
      </w:r>
    </w:p>
    <w:p w14:paraId="13307F91" w14:textId="77777777" w:rsidR="00CB3FDA" w:rsidRDefault="00CB3FDA" w:rsidP="00B71679">
      <w:pPr>
        <w:pStyle w:val="Heading1"/>
        <w:shd w:val="clear" w:color="auto" w:fill="FFFFFF"/>
        <w:spacing w:before="0" w:after="0"/>
        <w:rPr>
          <w:rFonts w:ascii="Cambria" w:hAnsi="Cambria"/>
          <w:color w:val="2A7B88"/>
          <w:szCs w:val="28"/>
        </w:rPr>
      </w:pPr>
      <w:r>
        <w:rPr>
          <w:rFonts w:ascii="Cambria" w:hAnsi="Cambria"/>
          <w:color w:val="000000"/>
          <w:sz w:val="24"/>
          <w:szCs w:val="24"/>
        </w:rPr>
        <w:t>National Defense Service Ribbon – US Navy – October 2019.</w:t>
      </w:r>
    </w:p>
    <w:p w14:paraId="469A890F" w14:textId="77777777" w:rsidR="00CB3FDA" w:rsidRPr="00A07185" w:rsidRDefault="00CB3FDA" w:rsidP="00B71679">
      <w:pPr>
        <w:numPr>
          <w:ilvl w:val="0"/>
          <w:numId w:val="47"/>
        </w:numPr>
        <w:shd w:val="clear" w:color="auto" w:fill="FFFFFF"/>
        <w:spacing w:after="0"/>
        <w:rPr>
          <w:rFonts w:ascii="Cambria" w:hAnsi="Cambria" w:cs="Arial"/>
          <w:color w:val="auto"/>
        </w:rPr>
      </w:pPr>
      <w:r w:rsidRPr="00A07185">
        <w:rPr>
          <w:rFonts w:ascii="Cambria" w:hAnsi="Cambria" w:cs="Arial"/>
          <w:color w:val="auto"/>
        </w:rPr>
        <w:t>Obtained by serving in the military during a period of national emergency and designated by the Secretary of Defense.</w:t>
      </w:r>
    </w:p>
    <w:p w14:paraId="3188E4CF" w14:textId="77777777" w:rsidR="00CB3FDA" w:rsidRDefault="00CB3FDA" w:rsidP="00B71679">
      <w:pPr>
        <w:pStyle w:val="Heading1"/>
        <w:shd w:val="clear" w:color="auto" w:fill="FFFFFF"/>
        <w:spacing w:before="0" w:after="0"/>
        <w:rPr>
          <w:rFonts w:ascii="Cambria" w:hAnsi="Cambria" w:cs="Times New Roman"/>
          <w:color w:val="2A7B88"/>
          <w:szCs w:val="28"/>
        </w:rPr>
      </w:pPr>
      <w:r>
        <w:rPr>
          <w:rFonts w:ascii="Cambria" w:hAnsi="Cambria"/>
          <w:color w:val="000000"/>
          <w:sz w:val="24"/>
          <w:szCs w:val="24"/>
        </w:rPr>
        <w:t>Honor Graduate Ribbon - US Navy – October 2019.</w:t>
      </w:r>
    </w:p>
    <w:p w14:paraId="6BBEA34D" w14:textId="7D8E00E5" w:rsidR="00CB3FDA" w:rsidRDefault="00CB3FDA" w:rsidP="00B7167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404040"/>
          <w:sz w:val="22"/>
          <w:szCs w:val="22"/>
        </w:rPr>
      </w:pPr>
      <w:r>
        <w:rPr>
          <w:rFonts w:ascii="Symbol" w:hAnsi="Symbol"/>
          <w:color w:val="404040"/>
        </w:rPr>
        <w:t xml:space="preserve">      ·</w:t>
      </w:r>
      <w:r>
        <w:rPr>
          <w:color w:val="404040"/>
          <w:sz w:val="14"/>
          <w:szCs w:val="14"/>
        </w:rPr>
        <w:t>      </w:t>
      </w:r>
      <w:r w:rsidRPr="00A07185">
        <w:t>Obtained by graduating in the top 5% of Navy boot camp.</w:t>
      </w:r>
    </w:p>
    <w:p w14:paraId="0B8BB377" w14:textId="77777777" w:rsidR="00CB3FDA" w:rsidRDefault="00CB3FDA" w:rsidP="00B71679">
      <w:pPr>
        <w:pStyle w:val="Heading1"/>
        <w:shd w:val="clear" w:color="auto" w:fill="FFFFFF"/>
        <w:spacing w:before="0" w:after="0"/>
        <w:rPr>
          <w:rFonts w:ascii="Cambria" w:hAnsi="Cambria"/>
          <w:color w:val="2A7B88"/>
          <w:szCs w:val="28"/>
        </w:rPr>
      </w:pPr>
      <w:r>
        <w:rPr>
          <w:rFonts w:ascii="Cambria" w:hAnsi="Cambria"/>
          <w:color w:val="000000"/>
          <w:sz w:val="24"/>
          <w:szCs w:val="24"/>
        </w:rPr>
        <w:t>Expert Marksmanship Ribbon – US Navy – September 2019.</w:t>
      </w:r>
    </w:p>
    <w:p w14:paraId="0970A4B1" w14:textId="1790B75F" w:rsidR="00CB3FDA" w:rsidRPr="00A07185" w:rsidRDefault="00CB3FDA" w:rsidP="00B71679">
      <w:pPr>
        <w:pStyle w:val="ListParagraph"/>
        <w:numPr>
          <w:ilvl w:val="0"/>
          <w:numId w:val="50"/>
        </w:numPr>
        <w:shd w:val="clear" w:color="auto" w:fill="FFFFFF"/>
        <w:spacing w:after="0"/>
        <w:rPr>
          <w:color w:val="auto"/>
        </w:rPr>
      </w:pPr>
      <w:r w:rsidRPr="00A07185">
        <w:rPr>
          <w:color w:val="auto"/>
        </w:rPr>
        <w:t>Obtained by having expert-level handgun skills in the navy.</w:t>
      </w:r>
    </w:p>
    <w:p w14:paraId="79FBCB86" w14:textId="77777777" w:rsidR="00A43527" w:rsidRDefault="00A43527" w:rsidP="00A43527">
      <w:pPr>
        <w:pStyle w:val="Heading1"/>
        <w:shd w:val="clear" w:color="auto" w:fill="FFFFFF"/>
        <w:spacing w:before="200" w:after="0"/>
        <w:rPr>
          <w:rFonts w:ascii="Cambria" w:hAnsi="Cambria" w:cs="Arial"/>
          <w:color w:val="0070C0"/>
          <w:szCs w:val="28"/>
        </w:rPr>
      </w:pPr>
      <w:r>
        <w:rPr>
          <w:rFonts w:ascii="Cambria" w:hAnsi="Cambria" w:cs="Arial"/>
          <w:color w:val="0070C0"/>
          <w:szCs w:val="28"/>
        </w:rPr>
        <w:t>Education</w:t>
      </w:r>
    </w:p>
    <w:p w14:paraId="4BBBBBE8" w14:textId="77777777" w:rsidR="00A43527" w:rsidRDefault="00A43527" w:rsidP="00A43527">
      <w:pPr>
        <w:pStyle w:val="Heading1"/>
        <w:shd w:val="clear" w:color="auto" w:fill="FFFFFF"/>
        <w:spacing w:after="0"/>
        <w:rPr>
          <w:rFonts w:ascii="Cambria" w:hAnsi="Cambria" w:cs="Arial"/>
          <w:color w:val="auto"/>
          <w:sz w:val="24"/>
          <w:szCs w:val="24"/>
        </w:rPr>
      </w:pPr>
      <w:r w:rsidRPr="00856BDB">
        <w:rPr>
          <w:rFonts w:ascii="Cambria" w:hAnsi="Cambria" w:cs="Arial"/>
          <w:color w:val="auto"/>
          <w:sz w:val="24"/>
          <w:szCs w:val="24"/>
        </w:rPr>
        <w:t>J</w:t>
      </w:r>
      <w:r>
        <w:rPr>
          <w:rFonts w:ascii="Cambria" w:hAnsi="Cambria" w:cs="Arial"/>
          <w:color w:val="auto"/>
          <w:sz w:val="24"/>
          <w:szCs w:val="24"/>
        </w:rPr>
        <w:t xml:space="preserve">UNIOR SOFTWARE ENGINEER </w:t>
      </w:r>
      <w:r w:rsidRPr="00856BDB">
        <w:rPr>
          <w:rFonts w:ascii="Cambria" w:hAnsi="Cambria" w:cs="Arial"/>
          <w:color w:val="auto"/>
          <w:sz w:val="24"/>
          <w:szCs w:val="24"/>
        </w:rPr>
        <w:t>– Suncoast Developers Guild – Current 2021</w:t>
      </w:r>
    </w:p>
    <w:p w14:paraId="7C24803B" w14:textId="77777777" w:rsidR="00A43527" w:rsidRPr="0035199A" w:rsidRDefault="00A43527" w:rsidP="00A43527">
      <w:pPr>
        <w:numPr>
          <w:ilvl w:val="0"/>
          <w:numId w:val="45"/>
        </w:numPr>
        <w:shd w:val="clear" w:color="auto" w:fill="FFFFFF"/>
        <w:spacing w:after="0"/>
        <w:rPr>
          <w:rFonts w:ascii="Cambria" w:hAnsi="Cambria" w:cs="Arial"/>
          <w:color w:val="auto"/>
        </w:rPr>
      </w:pPr>
      <w:r>
        <w:rPr>
          <w:color w:val="auto"/>
        </w:rPr>
        <w:t>Full-Stack Software Development Bootcamp</w:t>
      </w:r>
      <w:r w:rsidRPr="0035199A">
        <w:rPr>
          <w:color w:val="auto"/>
        </w:rPr>
        <w:t>.</w:t>
      </w:r>
    </w:p>
    <w:p w14:paraId="1F58462E" w14:textId="77777777" w:rsidR="00A43527" w:rsidRDefault="00A43527" w:rsidP="00A43527">
      <w:pPr>
        <w:pStyle w:val="Heading2"/>
        <w:shd w:val="clear" w:color="auto" w:fill="FFFFFF"/>
        <w:spacing w:after="0"/>
        <w:rPr>
          <w:rFonts w:ascii="Cambria" w:hAnsi="Cambria" w:cs="Arial"/>
          <w:color w:val="262626"/>
          <w:szCs w:val="24"/>
        </w:rPr>
      </w:pPr>
      <w:r>
        <w:rPr>
          <w:rFonts w:ascii="Cambria" w:hAnsi="Cambria" w:cs="Arial"/>
          <w:caps w:val="0"/>
          <w:color w:val="262626"/>
          <w:szCs w:val="24"/>
        </w:rPr>
        <w:t>US NAVY IT C SCHOOL INFORMATION TECHNOLOGY: 2019 – 2020.</w:t>
      </w:r>
    </w:p>
    <w:p w14:paraId="1889182C" w14:textId="77777777" w:rsidR="00A43527" w:rsidRPr="00A07185" w:rsidRDefault="00A43527" w:rsidP="00A43527">
      <w:pPr>
        <w:numPr>
          <w:ilvl w:val="0"/>
          <w:numId w:val="45"/>
        </w:numPr>
        <w:shd w:val="clear" w:color="auto" w:fill="FFFFFF"/>
        <w:spacing w:after="0"/>
        <w:rPr>
          <w:rFonts w:ascii="Cambria" w:hAnsi="Cambria" w:cs="Arial"/>
          <w:color w:val="auto"/>
        </w:rPr>
      </w:pPr>
      <w:r w:rsidRPr="00A07185">
        <w:rPr>
          <w:color w:val="auto"/>
        </w:rPr>
        <w:t>Navy IT Advanced Training School, Advanced Comms</w:t>
      </w:r>
      <w:r>
        <w:rPr>
          <w:color w:val="auto"/>
        </w:rPr>
        <w:t>,</w:t>
      </w:r>
      <w:r w:rsidRPr="00A07185">
        <w:rPr>
          <w:color w:val="auto"/>
        </w:rPr>
        <w:t xml:space="preserve"> and Networks.</w:t>
      </w:r>
    </w:p>
    <w:p w14:paraId="5E711212" w14:textId="77777777" w:rsidR="00A43527" w:rsidRDefault="00A43527" w:rsidP="00A43527">
      <w:pPr>
        <w:pStyle w:val="Heading2"/>
        <w:shd w:val="clear" w:color="auto" w:fill="FFFFFF"/>
        <w:spacing w:after="0"/>
        <w:rPr>
          <w:rFonts w:ascii="Cambria" w:hAnsi="Cambria" w:cs="Arial"/>
          <w:color w:val="262626"/>
          <w:szCs w:val="24"/>
        </w:rPr>
      </w:pPr>
      <w:r>
        <w:rPr>
          <w:rFonts w:ascii="Cambria" w:hAnsi="Cambria" w:cs="Arial"/>
          <w:caps w:val="0"/>
          <w:color w:val="262626"/>
          <w:szCs w:val="24"/>
        </w:rPr>
        <w:t>US NAVY IT A SCHOOL INFORMATION TECHNOLOGY: 2019.</w:t>
      </w:r>
    </w:p>
    <w:p w14:paraId="7E46B788" w14:textId="17186AB3" w:rsidR="00A43527" w:rsidRPr="00A43527" w:rsidRDefault="00A43527" w:rsidP="00A4352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  <w:color w:val="404040"/>
          <w:sz w:val="22"/>
          <w:szCs w:val="22"/>
        </w:rPr>
      </w:pPr>
      <w:r>
        <w:rPr>
          <w:rFonts w:ascii="Symbol" w:hAnsi="Symbol" w:cs="Arial"/>
          <w:color w:val="404040"/>
          <w:sz w:val="22"/>
          <w:szCs w:val="22"/>
        </w:rPr>
        <w:t xml:space="preserve">      ·</w:t>
      </w:r>
      <w:r>
        <w:rPr>
          <w:color w:val="404040"/>
          <w:sz w:val="14"/>
          <w:szCs w:val="14"/>
        </w:rPr>
        <w:t>       </w:t>
      </w:r>
      <w:r w:rsidRPr="00A07185">
        <w:rPr>
          <w:sz w:val="22"/>
          <w:szCs w:val="22"/>
        </w:rPr>
        <w:t>Navy IT School, A+, and Comms.</w:t>
      </w:r>
    </w:p>
    <w:sectPr w:rsidR="00A43527" w:rsidRPr="00A43527" w:rsidSect="00CB3FDA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604C4" w14:textId="77777777" w:rsidR="00EE3CC5" w:rsidRDefault="00EE3CC5">
      <w:pPr>
        <w:spacing w:after="0"/>
      </w:pPr>
      <w:r>
        <w:separator/>
      </w:r>
    </w:p>
  </w:endnote>
  <w:endnote w:type="continuationSeparator" w:id="0">
    <w:p w14:paraId="5C3075CD" w14:textId="77777777" w:rsidR="00EE3CC5" w:rsidRDefault="00EE3C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E9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947B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3DC16" w14:textId="77777777" w:rsidR="00EE3CC5" w:rsidRDefault="00EE3CC5">
      <w:pPr>
        <w:spacing w:after="0"/>
      </w:pPr>
      <w:r>
        <w:separator/>
      </w:r>
    </w:p>
  </w:footnote>
  <w:footnote w:type="continuationSeparator" w:id="0">
    <w:p w14:paraId="63AC622D" w14:textId="77777777" w:rsidR="00EE3CC5" w:rsidRDefault="00EE3C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081A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4B0BA6"/>
    <w:multiLevelType w:val="hybridMultilevel"/>
    <w:tmpl w:val="049E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167F0"/>
    <w:multiLevelType w:val="multilevel"/>
    <w:tmpl w:val="4DCE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EB1C28"/>
    <w:multiLevelType w:val="hybridMultilevel"/>
    <w:tmpl w:val="6F1A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204C8D"/>
    <w:multiLevelType w:val="multilevel"/>
    <w:tmpl w:val="1708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9610E"/>
    <w:multiLevelType w:val="multilevel"/>
    <w:tmpl w:val="61D4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9B28EE"/>
    <w:multiLevelType w:val="hybridMultilevel"/>
    <w:tmpl w:val="BC7C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8365F35"/>
    <w:multiLevelType w:val="hybridMultilevel"/>
    <w:tmpl w:val="A318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F2A07"/>
    <w:multiLevelType w:val="multilevel"/>
    <w:tmpl w:val="3018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AA270D"/>
    <w:multiLevelType w:val="hybridMultilevel"/>
    <w:tmpl w:val="C0FC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B08642D"/>
    <w:multiLevelType w:val="multilevel"/>
    <w:tmpl w:val="C2D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B9E5726"/>
    <w:multiLevelType w:val="multilevel"/>
    <w:tmpl w:val="136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53472B"/>
    <w:multiLevelType w:val="hybridMultilevel"/>
    <w:tmpl w:val="F1EA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A2598"/>
    <w:multiLevelType w:val="hybridMultilevel"/>
    <w:tmpl w:val="00EE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7F286C"/>
    <w:multiLevelType w:val="multilevel"/>
    <w:tmpl w:val="E256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BE63F4"/>
    <w:multiLevelType w:val="hybridMultilevel"/>
    <w:tmpl w:val="C89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8106F"/>
    <w:multiLevelType w:val="multilevel"/>
    <w:tmpl w:val="4DEA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38C5BA8"/>
    <w:multiLevelType w:val="multilevel"/>
    <w:tmpl w:val="144E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808C3"/>
    <w:multiLevelType w:val="multilevel"/>
    <w:tmpl w:val="8ACC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611C43"/>
    <w:multiLevelType w:val="hybridMultilevel"/>
    <w:tmpl w:val="DF2C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C20F00"/>
    <w:multiLevelType w:val="multilevel"/>
    <w:tmpl w:val="454A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A36AB4"/>
    <w:multiLevelType w:val="hybridMultilevel"/>
    <w:tmpl w:val="AB2C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CB76BC"/>
    <w:multiLevelType w:val="hybridMultilevel"/>
    <w:tmpl w:val="D2E8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1" w15:restartNumberingAfterBreak="0">
    <w:nsid w:val="6E271E63"/>
    <w:multiLevelType w:val="multilevel"/>
    <w:tmpl w:val="E7FE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76185186"/>
    <w:multiLevelType w:val="hybridMultilevel"/>
    <w:tmpl w:val="A0E6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722ADB"/>
    <w:multiLevelType w:val="multilevel"/>
    <w:tmpl w:val="A4E0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6C3912"/>
    <w:multiLevelType w:val="multilevel"/>
    <w:tmpl w:val="6352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467A99"/>
    <w:multiLevelType w:val="multilevel"/>
    <w:tmpl w:val="44E0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32"/>
  </w:num>
  <w:num w:numId="16">
    <w:abstractNumId w:val="12"/>
  </w:num>
  <w:num w:numId="17">
    <w:abstractNumId w:val="25"/>
  </w:num>
  <w:num w:numId="18">
    <w:abstractNumId w:val="10"/>
  </w:num>
  <w:num w:numId="19">
    <w:abstractNumId w:val="42"/>
  </w:num>
  <w:num w:numId="20">
    <w:abstractNumId w:val="33"/>
  </w:num>
  <w:num w:numId="21">
    <w:abstractNumId w:val="11"/>
  </w:num>
  <w:num w:numId="22">
    <w:abstractNumId w:val="22"/>
  </w:num>
  <w:num w:numId="23">
    <w:abstractNumId w:val="40"/>
  </w:num>
  <w:num w:numId="24">
    <w:abstractNumId w:val="46"/>
  </w:num>
  <w:num w:numId="25">
    <w:abstractNumId w:val="44"/>
  </w:num>
  <w:num w:numId="26">
    <w:abstractNumId w:val="27"/>
  </w:num>
  <w:num w:numId="27">
    <w:abstractNumId w:val="17"/>
  </w:num>
  <w:num w:numId="28">
    <w:abstractNumId w:val="45"/>
  </w:num>
  <w:num w:numId="29">
    <w:abstractNumId w:val="16"/>
  </w:num>
  <w:num w:numId="30">
    <w:abstractNumId w:val="31"/>
  </w:num>
  <w:num w:numId="31">
    <w:abstractNumId w:val="24"/>
  </w:num>
  <w:num w:numId="32">
    <w:abstractNumId w:val="36"/>
  </w:num>
  <w:num w:numId="33">
    <w:abstractNumId w:val="20"/>
  </w:num>
  <w:num w:numId="34">
    <w:abstractNumId w:val="43"/>
  </w:num>
  <w:num w:numId="35">
    <w:abstractNumId w:val="28"/>
  </w:num>
  <w:num w:numId="36">
    <w:abstractNumId w:val="35"/>
  </w:num>
  <w:num w:numId="37">
    <w:abstractNumId w:val="21"/>
  </w:num>
  <w:num w:numId="38">
    <w:abstractNumId w:val="41"/>
  </w:num>
  <w:num w:numId="39">
    <w:abstractNumId w:val="30"/>
  </w:num>
  <w:num w:numId="40">
    <w:abstractNumId w:val="34"/>
  </w:num>
  <w:num w:numId="41">
    <w:abstractNumId w:val="38"/>
  </w:num>
  <w:num w:numId="42">
    <w:abstractNumId w:val="18"/>
  </w:num>
  <w:num w:numId="43">
    <w:abstractNumId w:val="23"/>
  </w:num>
  <w:num w:numId="44">
    <w:abstractNumId w:val="29"/>
  </w:num>
  <w:num w:numId="45">
    <w:abstractNumId w:val="14"/>
  </w:num>
  <w:num w:numId="46">
    <w:abstractNumId w:val="26"/>
  </w:num>
  <w:num w:numId="47">
    <w:abstractNumId w:val="37"/>
  </w:num>
  <w:num w:numId="48">
    <w:abstractNumId w:val="15"/>
  </w:num>
  <w:num w:numId="49">
    <w:abstractNumId w:val="39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2C8"/>
    <w:rsid w:val="000008F2"/>
    <w:rsid w:val="000362AB"/>
    <w:rsid w:val="000663D2"/>
    <w:rsid w:val="000A4F59"/>
    <w:rsid w:val="00141A4C"/>
    <w:rsid w:val="00144CEF"/>
    <w:rsid w:val="00170470"/>
    <w:rsid w:val="00173C7D"/>
    <w:rsid w:val="00186ABC"/>
    <w:rsid w:val="00190CB1"/>
    <w:rsid w:val="0019359B"/>
    <w:rsid w:val="001B29CF"/>
    <w:rsid w:val="001B5B7B"/>
    <w:rsid w:val="001C7CA0"/>
    <w:rsid w:val="001E2479"/>
    <w:rsid w:val="00202E80"/>
    <w:rsid w:val="00250422"/>
    <w:rsid w:val="00260EC3"/>
    <w:rsid w:val="0028220F"/>
    <w:rsid w:val="003070EA"/>
    <w:rsid w:val="00327DDF"/>
    <w:rsid w:val="0035199A"/>
    <w:rsid w:val="00356C14"/>
    <w:rsid w:val="00364BB0"/>
    <w:rsid w:val="003C0A66"/>
    <w:rsid w:val="003C4596"/>
    <w:rsid w:val="00413F79"/>
    <w:rsid w:val="00435E4A"/>
    <w:rsid w:val="004371AF"/>
    <w:rsid w:val="0046655E"/>
    <w:rsid w:val="0048273E"/>
    <w:rsid w:val="00514DC4"/>
    <w:rsid w:val="005246F1"/>
    <w:rsid w:val="005947B7"/>
    <w:rsid w:val="005C6E7A"/>
    <w:rsid w:val="005D1D5E"/>
    <w:rsid w:val="005E3CBA"/>
    <w:rsid w:val="006022A1"/>
    <w:rsid w:val="00617B26"/>
    <w:rsid w:val="00624708"/>
    <w:rsid w:val="006270A9"/>
    <w:rsid w:val="006636F1"/>
    <w:rsid w:val="00675956"/>
    <w:rsid w:val="00681034"/>
    <w:rsid w:val="006A7D9B"/>
    <w:rsid w:val="006B3650"/>
    <w:rsid w:val="006F262E"/>
    <w:rsid w:val="00726235"/>
    <w:rsid w:val="007A03B4"/>
    <w:rsid w:val="007C3702"/>
    <w:rsid w:val="007D298D"/>
    <w:rsid w:val="007E018B"/>
    <w:rsid w:val="007E40F8"/>
    <w:rsid w:val="007F3641"/>
    <w:rsid w:val="00816216"/>
    <w:rsid w:val="00856BDB"/>
    <w:rsid w:val="0087734B"/>
    <w:rsid w:val="00883A8E"/>
    <w:rsid w:val="00892C86"/>
    <w:rsid w:val="008B0CD2"/>
    <w:rsid w:val="009102BF"/>
    <w:rsid w:val="009440EF"/>
    <w:rsid w:val="009571EB"/>
    <w:rsid w:val="00966419"/>
    <w:rsid w:val="00966EE3"/>
    <w:rsid w:val="009D5933"/>
    <w:rsid w:val="009F6774"/>
    <w:rsid w:val="00A07185"/>
    <w:rsid w:val="00A43527"/>
    <w:rsid w:val="00A71172"/>
    <w:rsid w:val="00AA587F"/>
    <w:rsid w:val="00AA6137"/>
    <w:rsid w:val="00B12972"/>
    <w:rsid w:val="00B56B3F"/>
    <w:rsid w:val="00B57299"/>
    <w:rsid w:val="00B71679"/>
    <w:rsid w:val="00BD768D"/>
    <w:rsid w:val="00BE72C8"/>
    <w:rsid w:val="00BF1555"/>
    <w:rsid w:val="00C248F8"/>
    <w:rsid w:val="00C25053"/>
    <w:rsid w:val="00C3509A"/>
    <w:rsid w:val="00C43678"/>
    <w:rsid w:val="00C5032A"/>
    <w:rsid w:val="00C61F8E"/>
    <w:rsid w:val="00C849B6"/>
    <w:rsid w:val="00C915E5"/>
    <w:rsid w:val="00CB3FDA"/>
    <w:rsid w:val="00CC03B3"/>
    <w:rsid w:val="00CF0AF2"/>
    <w:rsid w:val="00D5268F"/>
    <w:rsid w:val="00D66791"/>
    <w:rsid w:val="00D709FE"/>
    <w:rsid w:val="00DA7311"/>
    <w:rsid w:val="00DC4C9A"/>
    <w:rsid w:val="00E11FCC"/>
    <w:rsid w:val="00E60F08"/>
    <w:rsid w:val="00E83E4B"/>
    <w:rsid w:val="00E93DE4"/>
    <w:rsid w:val="00EE3CC5"/>
    <w:rsid w:val="00F650E1"/>
    <w:rsid w:val="00FE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14353"/>
  <w15:chartTrackingRefBased/>
  <w15:docId w15:val="{C1D0CDF5-858E-4472-B6AC-D291050D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apple-converted-space">
    <w:name w:val="apple-converted-space"/>
    <w:basedOn w:val="DefaultParagraphFont"/>
    <w:rsid w:val="006022A1"/>
  </w:style>
  <w:style w:type="paragraph" w:styleId="ListParagraph">
    <w:name w:val="List Paragraph"/>
    <w:basedOn w:val="Normal"/>
    <w:uiPriority w:val="34"/>
    <w:unhideWhenUsed/>
    <w:qFormat/>
    <w:rsid w:val="00CC03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3FD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B3F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3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39A5B7"/>
                <w:right w:val="none" w:sz="0" w:space="0" w:color="auto"/>
              </w:divBdr>
            </w:div>
          </w:divsChild>
        </w:div>
        <w:div w:id="151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enickmitchell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m-Mitchel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dvocate\Downloads\linkedin.com\in\domenick-mitchell-13203b20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lex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2BAD3-152F-7244-B110-8B9C8860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lialexa</dc:creator>
  <cp:keywords/>
  <cp:lastModifiedBy>Alex Pallares</cp:lastModifiedBy>
  <cp:revision>3</cp:revision>
  <cp:lastPrinted>2021-10-26T17:55:00Z</cp:lastPrinted>
  <dcterms:created xsi:type="dcterms:W3CDTF">2021-10-26T17:54:00Z</dcterms:created>
  <dcterms:modified xsi:type="dcterms:W3CDTF">2021-10-26T17:56:00Z</dcterms:modified>
  <cp:version/>
</cp:coreProperties>
</file>